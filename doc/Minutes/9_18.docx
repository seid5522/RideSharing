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8D" w:rsidRPr="002257E0" w:rsidRDefault="002257E0">
      <w:pPr>
        <w:pStyle w:val="Heading1"/>
        <w:rPr>
          <w:sz w:val="48"/>
        </w:rPr>
      </w:pPr>
      <w:r w:rsidRPr="002257E0">
        <w:rPr>
          <w:sz w:val="48"/>
        </w:rPr>
        <w:t>SE Team D</w:t>
      </w:r>
    </w:p>
    <w:p w:rsidR="00DF3B8D" w:rsidRPr="002257E0" w:rsidRDefault="00B33066">
      <w:pPr>
        <w:pStyle w:val="Heading2"/>
        <w:rPr>
          <w:sz w:val="32"/>
        </w:rPr>
      </w:pPr>
      <w:r w:rsidRPr="002257E0">
        <w:rPr>
          <w:sz w:val="32"/>
        </w:rPr>
        <w:t>Meeting Minutes</w:t>
      </w:r>
    </w:p>
    <w:sdt>
      <w:sdtPr>
        <w:rPr>
          <w:sz w:val="24"/>
        </w:rPr>
        <w:alias w:val="Date"/>
        <w:tag w:val="Date"/>
        <w:id w:val="-1797359151"/>
        <w:placeholder>
          <w:docPart w:val="008FDF282377404C9E15C91FB9355A6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9-1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DF3B8D" w:rsidRPr="002257E0" w:rsidRDefault="002257E0">
          <w:pPr>
            <w:pStyle w:val="Date"/>
            <w:rPr>
              <w:sz w:val="24"/>
            </w:rPr>
          </w:pPr>
          <w:r w:rsidRPr="002257E0">
            <w:rPr>
              <w:sz w:val="24"/>
            </w:rPr>
            <w:t>September 18,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2257E0" w:rsidRPr="002257E0">
        <w:tc>
          <w:tcPr>
            <w:tcW w:w="2070" w:type="dxa"/>
          </w:tcPr>
          <w:p w:rsidR="002257E0" w:rsidRPr="002257E0" w:rsidRDefault="002257E0" w:rsidP="002257E0">
            <w:pPr>
              <w:pStyle w:val="NoSpacing"/>
            </w:pPr>
            <w:r w:rsidRPr="002257E0">
              <w:rPr>
                <w:sz w:val="24"/>
              </w:rPr>
              <w:t>Present:</w:t>
            </w:r>
          </w:p>
        </w:tc>
        <w:tc>
          <w:tcPr>
            <w:tcW w:w="7290" w:type="dxa"/>
          </w:tcPr>
          <w:p w:rsidR="002257E0" w:rsidRPr="002257E0" w:rsidRDefault="002257E0" w:rsidP="002257E0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John Candelori, Jack Li, Nathan Otto, Kate Portalatin, Wensheng Yan</w:t>
            </w:r>
          </w:p>
        </w:tc>
      </w:tr>
      <w:tr w:rsidR="002257E0" w:rsidRPr="002257E0">
        <w:tc>
          <w:tcPr>
            <w:tcW w:w="2070" w:type="dxa"/>
          </w:tcPr>
          <w:p w:rsidR="002257E0" w:rsidRPr="002257E0" w:rsidRDefault="002257E0" w:rsidP="002257E0">
            <w:pPr>
              <w:pStyle w:val="NoSpacing"/>
              <w:rPr>
                <w:sz w:val="24"/>
              </w:rPr>
            </w:pPr>
            <w:r w:rsidRPr="002257E0">
              <w:rPr>
                <w:sz w:val="24"/>
              </w:rPr>
              <w:t>Next meeting:</w:t>
            </w:r>
          </w:p>
        </w:tc>
        <w:tc>
          <w:tcPr>
            <w:tcW w:w="7290" w:type="dxa"/>
          </w:tcPr>
          <w:p w:rsidR="002257E0" w:rsidRPr="002257E0" w:rsidRDefault="002257E0" w:rsidP="002257E0">
            <w:pPr>
              <w:pStyle w:val="NoSpacing"/>
              <w:rPr>
                <w:sz w:val="24"/>
              </w:rPr>
            </w:pPr>
            <w:sdt>
              <w:sdtPr>
                <w:rPr>
                  <w:sz w:val="24"/>
                </w:rPr>
                <w:id w:val="-1814249553"/>
                <w:placeholder>
                  <w:docPart w:val="F00151E527454D81B2F99A352C835A5A"/>
                </w:placeholder>
                <w:date w:fullDate="2014-09-2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Pr="002257E0">
                  <w:rPr>
                    <w:sz w:val="24"/>
                  </w:rPr>
                  <w:t>September 25, 2014</w:t>
                </w:r>
              </w:sdtContent>
            </w:sdt>
            <w:r w:rsidRPr="002257E0">
              <w:rPr>
                <w:sz w:val="24"/>
              </w:rPr>
              <w:t>, 6:15 PM, SC 316</w:t>
            </w:r>
          </w:p>
        </w:tc>
      </w:tr>
    </w:tbl>
    <w:p w:rsidR="00DF3B8D" w:rsidRPr="002257E0" w:rsidRDefault="00B33066">
      <w:pPr>
        <w:pStyle w:val="ListNumber"/>
        <w:rPr>
          <w:sz w:val="24"/>
        </w:rPr>
      </w:pPr>
      <w:r w:rsidRPr="002257E0">
        <w:rPr>
          <w:sz w:val="24"/>
        </w:rPr>
        <w:t>Announcements</w:t>
      </w:r>
    </w:p>
    <w:p w:rsidR="00DF3B8D" w:rsidRPr="002257E0" w:rsidRDefault="002257E0">
      <w:pPr>
        <w:pStyle w:val="NormalIndent"/>
        <w:rPr>
          <w:sz w:val="24"/>
        </w:rPr>
      </w:pPr>
      <w:r>
        <w:rPr>
          <w:sz w:val="24"/>
        </w:rPr>
        <w:t xml:space="preserve">Wensheng completed setup of Google Docs and Bitbucket as a repository, but also submitted the first documents in the form of a project synopsis, goal worksheet, Activity diagram and UML diagram. </w:t>
      </w:r>
    </w:p>
    <w:p w:rsidR="00DF3B8D" w:rsidRPr="002257E0" w:rsidRDefault="00B33066">
      <w:pPr>
        <w:pStyle w:val="ListNumber"/>
        <w:rPr>
          <w:sz w:val="24"/>
        </w:rPr>
      </w:pPr>
      <w:r w:rsidRPr="002257E0">
        <w:rPr>
          <w:sz w:val="24"/>
        </w:rPr>
        <w:t>Discussion</w:t>
      </w:r>
    </w:p>
    <w:p w:rsidR="00DF3B8D" w:rsidRDefault="002257E0" w:rsidP="002257E0">
      <w:pPr>
        <w:pStyle w:val="NormalIndent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 xml:space="preserve">Division of labor. </w:t>
      </w:r>
      <w:r>
        <w:rPr>
          <w:sz w:val="24"/>
        </w:rPr>
        <w:t>How do we divide the various tasks needed to complete the project?</w:t>
      </w:r>
    </w:p>
    <w:p w:rsidR="002257E0" w:rsidRPr="002257E0" w:rsidRDefault="002257E0" w:rsidP="002257E0">
      <w:pPr>
        <w:pStyle w:val="NormalIndent"/>
        <w:numPr>
          <w:ilvl w:val="0"/>
          <w:numId w:val="11"/>
        </w:numPr>
        <w:rPr>
          <w:sz w:val="24"/>
        </w:rPr>
      </w:pPr>
      <w:r>
        <w:rPr>
          <w:b/>
          <w:sz w:val="24"/>
        </w:rPr>
        <w:t xml:space="preserve">Google Maps. </w:t>
      </w:r>
      <w:r>
        <w:rPr>
          <w:sz w:val="24"/>
        </w:rPr>
        <w:t xml:space="preserve">How do we integrate google maps to our app? </w:t>
      </w:r>
    </w:p>
    <w:p w:rsidR="00DF3B8D" w:rsidRPr="002257E0" w:rsidRDefault="00B33066">
      <w:pPr>
        <w:pStyle w:val="ListNumber"/>
        <w:rPr>
          <w:sz w:val="24"/>
        </w:rPr>
      </w:pPr>
      <w:r w:rsidRPr="002257E0">
        <w:rPr>
          <w:sz w:val="24"/>
        </w:rPr>
        <w:t>Roundtable</w:t>
      </w:r>
    </w:p>
    <w:p w:rsidR="00DF3B8D" w:rsidRDefault="002257E0">
      <w:pPr>
        <w:pStyle w:val="NormalIndent"/>
        <w:rPr>
          <w:sz w:val="24"/>
        </w:rPr>
      </w:pPr>
      <w:r>
        <w:rPr>
          <w:b/>
          <w:sz w:val="24"/>
        </w:rPr>
        <w:t xml:space="preserve">Division of labor. </w:t>
      </w:r>
      <w:r>
        <w:rPr>
          <w:sz w:val="24"/>
        </w:rPr>
        <w:t>Wensheng and Jack will w</w:t>
      </w:r>
      <w:r w:rsidR="007E3A22">
        <w:rPr>
          <w:sz w:val="24"/>
        </w:rPr>
        <w:t>ork on the backend/</w:t>
      </w:r>
      <w:r>
        <w:rPr>
          <w:sz w:val="24"/>
        </w:rPr>
        <w:t xml:space="preserve">server side, and Kate, Nathan and John will work on both the </w:t>
      </w:r>
      <w:r w:rsidR="007E3A22">
        <w:rPr>
          <w:sz w:val="24"/>
        </w:rPr>
        <w:t>u</w:t>
      </w:r>
      <w:r>
        <w:rPr>
          <w:sz w:val="24"/>
        </w:rPr>
        <w:t xml:space="preserve">ser Interface </w:t>
      </w:r>
      <w:r w:rsidR="007E3A22">
        <w:rPr>
          <w:sz w:val="24"/>
        </w:rPr>
        <w:t xml:space="preserve">and </w:t>
      </w:r>
      <w:r>
        <w:rPr>
          <w:sz w:val="24"/>
        </w:rPr>
        <w:t>the client side.</w:t>
      </w:r>
    </w:p>
    <w:p w:rsidR="002257E0" w:rsidRDefault="002257E0">
      <w:pPr>
        <w:pStyle w:val="NormalIndent"/>
        <w:rPr>
          <w:sz w:val="24"/>
        </w:rPr>
      </w:pPr>
      <w:r>
        <w:rPr>
          <w:b/>
          <w:sz w:val="24"/>
        </w:rPr>
        <w:t xml:space="preserve">Google Maps. </w:t>
      </w:r>
      <w:r>
        <w:rPr>
          <w:sz w:val="24"/>
        </w:rPr>
        <w:t>Research is needed to solve this problem.</w:t>
      </w:r>
    </w:p>
    <w:p w:rsidR="00E30169" w:rsidRPr="00E30169" w:rsidRDefault="00E30169">
      <w:pPr>
        <w:pStyle w:val="NormalIndent"/>
        <w:rPr>
          <w:sz w:val="24"/>
        </w:rPr>
      </w:pPr>
      <w:r>
        <w:rPr>
          <w:b/>
          <w:sz w:val="24"/>
        </w:rPr>
        <w:t>Group Communication.</w:t>
      </w:r>
      <w:r>
        <w:rPr>
          <w:sz w:val="24"/>
        </w:rPr>
        <w:t xml:space="preserve"> Let’s find a more efficient way to share our progress beside for email and texting.</w:t>
      </w:r>
    </w:p>
    <w:p w:rsidR="002257E0" w:rsidRPr="00C82F15" w:rsidRDefault="002257E0" w:rsidP="002257E0">
      <w:pPr>
        <w:pStyle w:val="ListNumber"/>
        <w:rPr>
          <w:sz w:val="24"/>
        </w:rPr>
      </w:pPr>
      <w:r w:rsidRPr="00C82F15">
        <w:rPr>
          <w:sz w:val="24"/>
        </w:rPr>
        <w:t>Action Items</w:t>
      </w:r>
    </w:p>
    <w:p w:rsidR="002257E0" w:rsidRPr="002257E0" w:rsidRDefault="002257E0" w:rsidP="002257E0">
      <w:pPr>
        <w:pStyle w:val="NormalIndent"/>
        <w:numPr>
          <w:ilvl w:val="0"/>
          <w:numId w:val="12"/>
        </w:numPr>
        <w:rPr>
          <w:b/>
          <w:sz w:val="24"/>
        </w:rPr>
      </w:pPr>
      <w:r w:rsidRPr="002257E0">
        <w:rPr>
          <w:b/>
          <w:sz w:val="24"/>
        </w:rPr>
        <w:t>Design Interface</w:t>
      </w:r>
      <w:r w:rsidR="00563F1E">
        <w:rPr>
          <w:b/>
          <w:sz w:val="24"/>
        </w:rPr>
        <w:t xml:space="preserve"> – </w:t>
      </w:r>
      <w:r w:rsidR="00563F1E">
        <w:rPr>
          <w:sz w:val="24"/>
        </w:rPr>
        <w:t>Begin thinking about look and functionality of user interface.</w:t>
      </w:r>
    </w:p>
    <w:p w:rsidR="002257E0" w:rsidRPr="002257E0" w:rsidRDefault="002257E0" w:rsidP="002257E0">
      <w:pPr>
        <w:pStyle w:val="NormalIndent"/>
        <w:numPr>
          <w:ilvl w:val="0"/>
          <w:numId w:val="12"/>
        </w:numPr>
        <w:rPr>
          <w:b/>
          <w:sz w:val="24"/>
        </w:rPr>
      </w:pPr>
      <w:r w:rsidRPr="002257E0">
        <w:rPr>
          <w:b/>
          <w:sz w:val="24"/>
        </w:rPr>
        <w:t xml:space="preserve">Google Maps </w:t>
      </w:r>
      <w:r w:rsidR="00563F1E">
        <w:rPr>
          <w:b/>
          <w:sz w:val="24"/>
        </w:rPr>
        <w:t xml:space="preserve">– </w:t>
      </w:r>
      <w:r w:rsidR="00563F1E">
        <w:rPr>
          <w:sz w:val="24"/>
        </w:rPr>
        <w:t>Research problem of how to integrate Google Maps with the app.</w:t>
      </w:r>
    </w:p>
    <w:p w:rsidR="002257E0" w:rsidRPr="00E30169" w:rsidRDefault="002257E0" w:rsidP="002257E0">
      <w:pPr>
        <w:pStyle w:val="NormalIndent"/>
        <w:numPr>
          <w:ilvl w:val="0"/>
          <w:numId w:val="12"/>
        </w:numPr>
        <w:rPr>
          <w:b/>
          <w:sz w:val="24"/>
        </w:rPr>
      </w:pPr>
      <w:r w:rsidRPr="002257E0">
        <w:rPr>
          <w:b/>
          <w:sz w:val="24"/>
        </w:rPr>
        <w:t>Writing Android Applications</w:t>
      </w:r>
      <w:r>
        <w:rPr>
          <w:b/>
          <w:sz w:val="24"/>
        </w:rPr>
        <w:t xml:space="preserve"> – </w:t>
      </w:r>
      <w:r>
        <w:rPr>
          <w:sz w:val="24"/>
        </w:rPr>
        <w:t>Jack asked that eac</w:t>
      </w:r>
      <w:r w:rsidR="00563F1E">
        <w:rPr>
          <w:sz w:val="24"/>
        </w:rPr>
        <w:t>h person practice writing A</w:t>
      </w:r>
      <w:r>
        <w:rPr>
          <w:sz w:val="24"/>
        </w:rPr>
        <w:t>ndroid applications.</w:t>
      </w:r>
    </w:p>
    <w:p w:rsidR="00E30169" w:rsidRPr="002257E0" w:rsidRDefault="00D04931" w:rsidP="002257E0">
      <w:pPr>
        <w:pStyle w:val="NormalIndent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Slack account - </w:t>
      </w:r>
      <w:r>
        <w:rPr>
          <w:sz w:val="24"/>
        </w:rPr>
        <w:t xml:space="preserve"> Everyone needs to get a slack account and then share their username with Jack.</w:t>
      </w:r>
      <w:bookmarkStart w:id="0" w:name="_GoBack"/>
      <w:bookmarkEnd w:id="0"/>
    </w:p>
    <w:sectPr w:rsidR="00E30169" w:rsidRPr="002257E0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66" w:rsidRDefault="00B33066">
      <w:pPr>
        <w:spacing w:after="0" w:line="240" w:lineRule="auto"/>
      </w:pPr>
      <w:r>
        <w:separator/>
      </w:r>
    </w:p>
    <w:p w:rsidR="00B33066" w:rsidRDefault="00B33066"/>
  </w:endnote>
  <w:endnote w:type="continuationSeparator" w:id="0">
    <w:p w:rsidR="00B33066" w:rsidRDefault="00B33066">
      <w:pPr>
        <w:spacing w:after="0" w:line="240" w:lineRule="auto"/>
      </w:pPr>
      <w:r>
        <w:continuationSeparator/>
      </w:r>
    </w:p>
    <w:p w:rsidR="00B33066" w:rsidRDefault="00B330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66" w:rsidRDefault="00B33066">
      <w:pPr>
        <w:spacing w:after="0" w:line="240" w:lineRule="auto"/>
      </w:pPr>
      <w:r>
        <w:separator/>
      </w:r>
    </w:p>
    <w:p w:rsidR="00B33066" w:rsidRDefault="00B33066"/>
  </w:footnote>
  <w:footnote w:type="continuationSeparator" w:id="0">
    <w:p w:rsidR="00B33066" w:rsidRDefault="00B33066">
      <w:pPr>
        <w:spacing w:after="0" w:line="240" w:lineRule="auto"/>
      </w:pPr>
      <w:r>
        <w:continuationSeparator/>
      </w:r>
    </w:p>
    <w:p w:rsidR="00B33066" w:rsidRDefault="00B330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Organization Name"/>
      <w:tag w:val=""/>
      <w:id w:val="1941794537"/>
      <w:placeholder>
        <w:docPart w:val="0484ADAE2FFF4895A668116DE0D4D075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DF3B8D" w:rsidRDefault="00B33066">
        <w:pPr>
          <w:pStyle w:val="Header"/>
        </w:pPr>
        <w:r>
          <w:t xml:space="preserve">[Organization </w:t>
        </w:r>
        <w:r>
          <w:t>Name]</w:t>
        </w:r>
      </w:p>
    </w:sdtContent>
  </w:sdt>
  <w:p w:rsidR="00DF3B8D" w:rsidRDefault="00B33066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008FDF282377404C9E15C91FB9355A6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9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257E0">
          <w:t>September 18, 2014</w:t>
        </w:r>
      </w:sdtContent>
    </w:sdt>
  </w:p>
  <w:p w:rsidR="00DF3B8D" w:rsidRDefault="00B33066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6D024E"/>
    <w:multiLevelType w:val="hybridMultilevel"/>
    <w:tmpl w:val="10E68A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E91402"/>
    <w:multiLevelType w:val="hybridMultilevel"/>
    <w:tmpl w:val="FDDA5684"/>
    <w:lvl w:ilvl="0" w:tplc="ACC210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E0"/>
    <w:rsid w:val="002257E0"/>
    <w:rsid w:val="00563F1E"/>
    <w:rsid w:val="007E3A22"/>
    <w:rsid w:val="00B33066"/>
    <w:rsid w:val="00D04931"/>
    <w:rsid w:val="00DF3B8D"/>
    <w:rsid w:val="00E3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8FDF282377404C9E15C91FB9355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275D0-1314-4625-A3B9-9EBD002762B1}"/>
      </w:docPartPr>
      <w:docPartBody>
        <w:p w:rsidR="00000000" w:rsidRDefault="00287ED3">
          <w:pPr>
            <w:pStyle w:val="008FDF282377404C9E15C91FB9355A62"/>
          </w:pPr>
          <w:r>
            <w:t>[Date of meeting]</w:t>
          </w:r>
        </w:p>
      </w:docPartBody>
    </w:docPart>
    <w:docPart>
      <w:docPartPr>
        <w:name w:val="0484ADAE2FFF4895A668116DE0D4D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68EDB-0367-485C-BF3F-4E9EC64065CC}"/>
      </w:docPartPr>
      <w:docPartBody>
        <w:p w:rsidR="00000000" w:rsidRDefault="00287ED3">
          <w:pPr>
            <w:pStyle w:val="0484ADAE2FFF4895A668116DE0D4D075"/>
          </w:pPr>
          <w:r>
            <w:t>[List of attendees]</w:t>
          </w:r>
        </w:p>
      </w:docPartBody>
    </w:docPart>
    <w:docPart>
      <w:docPartPr>
        <w:name w:val="F00151E527454D81B2F99A352C835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2603-54FA-4A74-9ED9-A6EAF1AA68B5}"/>
      </w:docPartPr>
      <w:docPartBody>
        <w:p w:rsidR="00000000" w:rsidRDefault="00483B1F" w:rsidP="00483B1F">
          <w:pPr>
            <w:pStyle w:val="F00151E527454D81B2F99A352C835A5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1F"/>
    <w:rsid w:val="00287ED3"/>
    <w:rsid w:val="0048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A7CA298C864A0B8471419E94773D9F">
    <w:name w:val="15A7CA298C864A0B8471419E94773D9F"/>
  </w:style>
  <w:style w:type="paragraph" w:customStyle="1" w:styleId="008FDF282377404C9E15C91FB9355A62">
    <w:name w:val="008FDF282377404C9E15C91FB9355A62"/>
  </w:style>
  <w:style w:type="paragraph" w:customStyle="1" w:styleId="0484ADAE2FFF4895A668116DE0D4D075">
    <w:name w:val="0484ADAE2FFF4895A668116DE0D4D075"/>
  </w:style>
  <w:style w:type="paragraph" w:customStyle="1" w:styleId="719577E69C2045769C223F73E7B1F1A1">
    <w:name w:val="719577E69C2045769C223F73E7B1F1A1"/>
  </w:style>
  <w:style w:type="paragraph" w:customStyle="1" w:styleId="AFDE74A9B3F54687BF946A20E96550E1">
    <w:name w:val="AFDE74A9B3F54687BF946A20E96550E1"/>
  </w:style>
  <w:style w:type="paragraph" w:customStyle="1" w:styleId="C4E44F71E6DA4A92B4341EE4BC751C60">
    <w:name w:val="C4E44F71E6DA4A92B4341EE4BC751C60"/>
  </w:style>
  <w:style w:type="paragraph" w:customStyle="1" w:styleId="CF09CADDE5DD4252A068BD82C599EFBE">
    <w:name w:val="CF09CADDE5DD4252A068BD82C599EFBE"/>
  </w:style>
  <w:style w:type="paragraph" w:customStyle="1" w:styleId="8E03E4A383834EF89D89F6EF1D963983">
    <w:name w:val="8E03E4A383834EF89D89F6EF1D963983"/>
  </w:style>
  <w:style w:type="paragraph" w:customStyle="1" w:styleId="B5F7D62939EC46D3957F61D2E76D17D5">
    <w:name w:val="B5F7D62939EC46D3957F61D2E76D17D5"/>
  </w:style>
  <w:style w:type="paragraph" w:customStyle="1" w:styleId="F00151E527454D81B2F99A352C835A5A">
    <w:name w:val="F00151E527454D81B2F99A352C835A5A"/>
    <w:rsid w:val="00483B1F"/>
  </w:style>
  <w:style w:type="paragraph" w:customStyle="1" w:styleId="DE0073332867411798B78DE01CA4A8D6">
    <w:name w:val="DE0073332867411798B78DE01CA4A8D6"/>
    <w:rsid w:val="00483B1F"/>
  </w:style>
  <w:style w:type="paragraph" w:customStyle="1" w:styleId="0A2DA30CC50C49F2848D8C7311127B19">
    <w:name w:val="0A2DA30CC50C49F2848D8C7311127B19"/>
    <w:rsid w:val="00483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 Team D</vt:lpstr>
      <vt:lpstr>    Meeting Minutes</vt:lpstr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2014-10-05T16:40:00Z</dcterms:created>
  <dcterms:modified xsi:type="dcterms:W3CDTF">2014-10-05T17:01:00Z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