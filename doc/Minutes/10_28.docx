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B8D" w:rsidRPr="00D64403" w:rsidRDefault="00D64403">
      <w:pPr>
        <w:pStyle w:val="Heading1"/>
        <w:rPr>
          <w:sz w:val="48"/>
        </w:rPr>
      </w:pPr>
      <w:r w:rsidRPr="00D64403">
        <w:rPr>
          <w:sz w:val="48"/>
        </w:rPr>
        <w:t>SE Team D</w:t>
      </w:r>
    </w:p>
    <w:p w:rsidR="00DF3B8D" w:rsidRPr="00D64403" w:rsidRDefault="00FC7BEB">
      <w:pPr>
        <w:pStyle w:val="Heading2"/>
        <w:rPr>
          <w:sz w:val="32"/>
        </w:rPr>
      </w:pPr>
      <w:r w:rsidRPr="00D64403">
        <w:rPr>
          <w:sz w:val="32"/>
        </w:rPr>
        <w:t>Meeting Minutes</w:t>
      </w:r>
    </w:p>
    <w:sdt>
      <w:sdtPr>
        <w:rPr>
          <w:sz w:val="24"/>
        </w:rPr>
        <w:alias w:val="Date"/>
        <w:tag w:val="Date"/>
        <w:id w:val="-1797359151"/>
        <w:placeholder>
          <w:docPart w:val="8B0DC617BC5D4EFAB4C58C850A52148C"/>
        </w:placeholder>
        <w:dataBinding w:prefixMappings="xmlns:ns0='http://schemas.microsoft.com/office/2006/coverPageProps' " w:xpath="/ns0:CoverPageProperties[1]/ns0:PublishDate[1]" w:storeItemID="{55AF091B-3C7A-41E3-B477-F2FDAA23CFDA}"/>
        <w:date w:fullDate="2014-10-28T00:00:00Z">
          <w:dateFormat w:val="MMMM d, yyyy"/>
          <w:lid w:val="en-US"/>
          <w:storeMappedDataAs w:val="dateTime"/>
          <w:calendar w:val="gregorian"/>
        </w:date>
      </w:sdtPr>
      <w:sdtEndPr/>
      <w:sdtContent>
        <w:p w:rsidR="00DF3B8D" w:rsidRPr="00D64403" w:rsidRDefault="00D64403">
          <w:pPr>
            <w:pStyle w:val="Date"/>
            <w:rPr>
              <w:sz w:val="24"/>
            </w:rPr>
          </w:pPr>
          <w:r>
            <w:rPr>
              <w:sz w:val="24"/>
            </w:rPr>
            <w:t>October 2</w:t>
          </w:r>
          <w:r w:rsidR="00A645EF">
            <w:rPr>
              <w:sz w:val="24"/>
            </w:rPr>
            <w:t>8</w:t>
          </w:r>
          <w:r>
            <w:rPr>
              <w:sz w:val="24"/>
            </w:rPr>
            <w:t>, 2014</w:t>
          </w:r>
        </w:p>
      </w:sdtContent>
    </w:sdt>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D64403" w:rsidRPr="00D64403">
        <w:tc>
          <w:tcPr>
            <w:tcW w:w="2070" w:type="dxa"/>
          </w:tcPr>
          <w:p w:rsidR="00D64403" w:rsidRPr="00D64403" w:rsidRDefault="00D64403" w:rsidP="00D64403">
            <w:pPr>
              <w:pStyle w:val="NoSpacing"/>
              <w:rPr>
                <w:sz w:val="24"/>
              </w:rPr>
            </w:pPr>
            <w:r w:rsidRPr="00D64403">
              <w:rPr>
                <w:sz w:val="24"/>
              </w:rPr>
              <w:t>Present:</w:t>
            </w:r>
          </w:p>
        </w:tc>
        <w:tc>
          <w:tcPr>
            <w:tcW w:w="7290" w:type="dxa"/>
          </w:tcPr>
          <w:p w:rsidR="00D64403" w:rsidRPr="00935919" w:rsidRDefault="00D64403" w:rsidP="00D64403">
            <w:pPr>
              <w:pStyle w:val="NoSpacing"/>
              <w:rPr>
                <w:sz w:val="24"/>
              </w:rPr>
            </w:pPr>
            <w:r w:rsidRPr="00935919">
              <w:rPr>
                <w:sz w:val="24"/>
              </w:rPr>
              <w:t>John Candelori, Jack Li, Nathan Otto, Kate Portalatin, Wensheng Yan</w:t>
            </w:r>
          </w:p>
        </w:tc>
      </w:tr>
      <w:tr w:rsidR="00D64403" w:rsidRPr="00D64403">
        <w:tc>
          <w:tcPr>
            <w:tcW w:w="2070" w:type="dxa"/>
          </w:tcPr>
          <w:p w:rsidR="00D64403" w:rsidRPr="00D64403" w:rsidRDefault="00D64403" w:rsidP="00D64403">
            <w:pPr>
              <w:pStyle w:val="NoSpacing"/>
              <w:rPr>
                <w:sz w:val="24"/>
              </w:rPr>
            </w:pPr>
            <w:r w:rsidRPr="00D64403">
              <w:rPr>
                <w:sz w:val="24"/>
              </w:rPr>
              <w:t>Next meeting:</w:t>
            </w:r>
          </w:p>
        </w:tc>
        <w:tc>
          <w:tcPr>
            <w:tcW w:w="7290" w:type="dxa"/>
          </w:tcPr>
          <w:p w:rsidR="00D64403" w:rsidRPr="00D64403" w:rsidRDefault="009A53EB" w:rsidP="00D64403">
            <w:pPr>
              <w:pStyle w:val="NoSpacing"/>
              <w:rPr>
                <w:sz w:val="24"/>
              </w:rPr>
            </w:pPr>
            <w:sdt>
              <w:sdtPr>
                <w:rPr>
                  <w:sz w:val="24"/>
                </w:rPr>
                <w:id w:val="-1814249553"/>
                <w:placeholder>
                  <w:docPart w:val="0B25ADB4307B4B14862D701D772FCAC6"/>
                </w:placeholder>
                <w:date w:fullDate="2014-10-30T00:00:00Z">
                  <w:dateFormat w:val="MMMM d, yyyy"/>
                  <w:lid w:val="en-US"/>
                  <w:storeMappedDataAs w:val="dateTime"/>
                  <w:calendar w:val="gregorian"/>
                </w:date>
              </w:sdtPr>
              <w:sdtEndPr/>
              <w:sdtContent>
                <w:r w:rsidR="00A645EF">
                  <w:rPr>
                    <w:sz w:val="24"/>
                  </w:rPr>
                  <w:t>October 30, 2014</w:t>
                </w:r>
              </w:sdtContent>
            </w:sdt>
            <w:r w:rsidR="00D64403" w:rsidRPr="00D64403">
              <w:rPr>
                <w:sz w:val="24"/>
              </w:rPr>
              <w:t xml:space="preserve">, </w:t>
            </w:r>
            <w:r w:rsidR="00D64403">
              <w:rPr>
                <w:sz w:val="24"/>
              </w:rPr>
              <w:t>6:15 PM</w:t>
            </w:r>
            <w:r w:rsidR="00D64403" w:rsidRPr="00D64403">
              <w:rPr>
                <w:sz w:val="24"/>
              </w:rPr>
              <w:t xml:space="preserve">, </w:t>
            </w:r>
            <w:r w:rsidR="00D64403">
              <w:rPr>
                <w:sz w:val="24"/>
              </w:rPr>
              <w:t>SC 316</w:t>
            </w:r>
          </w:p>
        </w:tc>
      </w:tr>
    </w:tbl>
    <w:p w:rsidR="00D64403" w:rsidRDefault="00A645EF" w:rsidP="00A645EF">
      <w:pPr>
        <w:pStyle w:val="ListNumber"/>
        <w:ind w:left="360" w:hanging="360"/>
        <w:rPr>
          <w:sz w:val="24"/>
        </w:rPr>
      </w:pPr>
      <w:r>
        <w:rPr>
          <w:sz w:val="24"/>
        </w:rPr>
        <w:t>Discussed user stories brought to the table by group members. Decided how to combine stories and removed duplications.  As we went around, members did not share duplicate stories.</w:t>
      </w:r>
    </w:p>
    <w:p w:rsidR="00A645EF" w:rsidRDefault="00A645EF" w:rsidP="00A645EF">
      <w:pPr>
        <w:pStyle w:val="Heading2"/>
        <w:rPr>
          <w:u w:val="single"/>
        </w:rPr>
      </w:pPr>
      <w:r>
        <w:rPr>
          <w:u w:val="single"/>
        </w:rPr>
        <w:t>Wenshe</w:t>
      </w:r>
      <w:r w:rsidRPr="00A645EF">
        <w:rPr>
          <w:u w:val="single"/>
        </w:rPr>
        <w:t>ng stories</w:t>
      </w:r>
    </w:p>
    <w:p w:rsidR="00A645EF" w:rsidRDefault="00A645EF" w:rsidP="00A645EF">
      <w:r>
        <w:t>Post carpool so that others can see, be able to see other drivers and riders, sys admin can do background checks, delete requests if mind is changed, accept or decline request.</w:t>
      </w:r>
    </w:p>
    <w:p w:rsidR="00A645EF" w:rsidRDefault="00A645EF" w:rsidP="00A645EF">
      <w:pPr>
        <w:pStyle w:val="Heading2"/>
        <w:rPr>
          <w:u w:val="single"/>
        </w:rPr>
      </w:pPr>
      <w:r w:rsidRPr="00A645EF">
        <w:rPr>
          <w:u w:val="single"/>
        </w:rPr>
        <w:t>Nate stories</w:t>
      </w:r>
    </w:p>
    <w:p w:rsidR="00A645EF" w:rsidRDefault="00A645EF" w:rsidP="00A645EF">
      <w:r>
        <w:t>Be able to see available drivers nearby, view other user’s profiles, see what kind of car someone has, login quickly and securely, set and search for destinations, correspond with other users through the application, have the same profile as both driver and rider.</w:t>
      </w:r>
    </w:p>
    <w:p w:rsidR="00A645EF" w:rsidRDefault="00A645EF" w:rsidP="00A645EF">
      <w:pPr>
        <w:pStyle w:val="Heading2"/>
        <w:rPr>
          <w:u w:val="single"/>
        </w:rPr>
      </w:pPr>
      <w:r w:rsidRPr="00A645EF">
        <w:rPr>
          <w:u w:val="single"/>
        </w:rPr>
        <w:t>Kate stories</w:t>
      </w:r>
    </w:p>
    <w:p w:rsidR="00A645EF" w:rsidRDefault="00E47E38" w:rsidP="00A645EF">
      <w:r>
        <w:t>Have the application serve as a way for people to find other riders and drivers and not to connect people based on where they are, provide a photograph so that users can look at each other before taking a ride, be able to see available rides in any area without requesting anything, be able to see hitchers in the area without offering a ride, have both riders and drivers be able to send requests and both can accept or decline requests, have a built in calculator to ask for fuel reimbursement</w:t>
      </w:r>
    </w:p>
    <w:p w:rsidR="00E47E38" w:rsidRDefault="00E47E38" w:rsidP="00E47E38">
      <w:pPr>
        <w:pStyle w:val="Heading2"/>
        <w:rPr>
          <w:u w:val="single"/>
        </w:rPr>
      </w:pPr>
      <w:r w:rsidRPr="00E47E38">
        <w:rPr>
          <w:u w:val="single"/>
        </w:rPr>
        <w:t>Jack stories</w:t>
      </w:r>
    </w:p>
    <w:p w:rsidR="00E47E38" w:rsidRDefault="00E47E38" w:rsidP="00E47E38">
      <w:r>
        <w:t xml:space="preserve">Set up addresses that are frequently used so that it is not necessary to have to retype over and over, set reminders of upcoming rides, allow driver to outline rules and conditions for riding in their vehicle.  </w:t>
      </w:r>
    </w:p>
    <w:p w:rsidR="00E47E38" w:rsidRDefault="00E47E38" w:rsidP="00E47E38">
      <w:pPr>
        <w:pStyle w:val="Heading1"/>
        <w:rPr>
          <w:color w:val="FF0000"/>
          <w:sz w:val="40"/>
        </w:rPr>
      </w:pPr>
      <w:r w:rsidRPr="00E47E38">
        <w:rPr>
          <w:color w:val="FF0000"/>
          <w:sz w:val="40"/>
        </w:rPr>
        <w:t>Issues Discussed</w:t>
      </w:r>
    </w:p>
    <w:p w:rsidR="00E47E38" w:rsidRDefault="00EB0DC5" w:rsidP="00EB0DC5">
      <w:pPr>
        <w:pStyle w:val="ListNumber"/>
        <w:rPr>
          <w:b w:val="0"/>
        </w:rPr>
      </w:pPr>
      <w:r>
        <w:t xml:space="preserve">What information can we share about drivers with riders? </w:t>
      </w:r>
      <w:r>
        <w:rPr>
          <w:b w:val="0"/>
        </w:rPr>
        <w:t>We will need to keep license info and tag numbers private but can share make and model of the vehicle.</w:t>
      </w:r>
    </w:p>
    <w:p w:rsidR="00EB0DC5" w:rsidRDefault="00EB0DC5" w:rsidP="00EB0DC5">
      <w:pPr>
        <w:pStyle w:val="ListNumber"/>
        <w:rPr>
          <w:b w:val="0"/>
        </w:rPr>
      </w:pPr>
      <w:r>
        <w:t xml:space="preserve">How should the user experience be? </w:t>
      </w:r>
      <w:r>
        <w:rPr>
          <w:b w:val="0"/>
        </w:rPr>
        <w:t xml:space="preserve">Users can see available drivers and riders on a map dropped as color-coded pins without requesting or offering a ride.  Users can communicate with other users without participating in rides.  </w:t>
      </w:r>
    </w:p>
    <w:p w:rsidR="00EB0DC5" w:rsidRDefault="00EB0DC5" w:rsidP="00EB0DC5">
      <w:pPr>
        <w:pStyle w:val="ListNumber"/>
        <w:rPr>
          <w:b w:val="0"/>
        </w:rPr>
      </w:pPr>
      <w:r>
        <w:lastRenderedPageBreak/>
        <w:t>Should we allow scheduling ahead of time?  How short should the time frame be?</w:t>
      </w:r>
      <w:r>
        <w:rPr>
          <w:b w:val="0"/>
        </w:rPr>
        <w:t xml:space="preserve"> This issue is still open but here are some important points.</w:t>
      </w:r>
    </w:p>
    <w:p w:rsidR="00EB0DC5" w:rsidRDefault="00EB0DC5" w:rsidP="00EB0DC5">
      <w:pPr>
        <w:pStyle w:val="ListNumber"/>
        <w:numPr>
          <w:ilvl w:val="0"/>
          <w:numId w:val="1"/>
        </w:numPr>
      </w:pPr>
      <w:r>
        <w:t>Users may want to plan trips a few days ahead of time.</w:t>
      </w:r>
    </w:p>
    <w:p w:rsidR="00EB0DC5" w:rsidRDefault="00EB0DC5" w:rsidP="00EB0DC5">
      <w:pPr>
        <w:pStyle w:val="ListParagraph"/>
        <w:numPr>
          <w:ilvl w:val="0"/>
          <w:numId w:val="1"/>
        </w:numPr>
      </w:pPr>
      <w:r>
        <w:t>Discussed how many US users of cell phone technology may not be good at planning things ahead of time and susceptible to changing their minds often and quickly.</w:t>
      </w:r>
    </w:p>
    <w:p w:rsidR="00EB0DC5" w:rsidRDefault="00EB0DC5" w:rsidP="00EB0DC5">
      <w:pPr>
        <w:pStyle w:val="ListParagraph"/>
        <w:numPr>
          <w:ilvl w:val="0"/>
          <w:numId w:val="1"/>
        </w:numPr>
      </w:pPr>
      <w:r>
        <w:t xml:space="preserve">Discussed how making it an immediate use technology would be difficult since all our systems will need to be operating in Real time.  </w:t>
      </w:r>
    </w:p>
    <w:p w:rsidR="00EB0DC5" w:rsidRDefault="00EB0DC5" w:rsidP="00EB0DC5">
      <w:pPr>
        <w:pStyle w:val="ListParagraph"/>
        <w:numPr>
          <w:ilvl w:val="0"/>
          <w:numId w:val="1"/>
        </w:numPr>
      </w:pPr>
      <w:r>
        <w:t xml:space="preserve">How far in advance can rides be scheduled?  </w:t>
      </w:r>
    </w:p>
    <w:p w:rsidR="00EB0DC5" w:rsidRDefault="00EB0DC5" w:rsidP="00EB0DC5">
      <w:pPr>
        <w:pStyle w:val="ListParagraph"/>
        <w:numPr>
          <w:ilvl w:val="0"/>
          <w:numId w:val="1"/>
        </w:numPr>
      </w:pPr>
      <w:r>
        <w:t>Perhaps we can do both, have rides for right away and scheduled rides.</w:t>
      </w:r>
    </w:p>
    <w:p w:rsidR="00EB0DC5" w:rsidRPr="00EB0DC5" w:rsidRDefault="00EB0DC5" w:rsidP="00EB0DC5">
      <w:pPr>
        <w:ind w:left="360"/>
      </w:pPr>
      <w:bookmarkStart w:id="0" w:name="_GoBack"/>
      <w:bookmarkEnd w:id="0"/>
    </w:p>
    <w:p w:rsidR="00EB0DC5" w:rsidRPr="00EB0DC5" w:rsidRDefault="00EB0DC5" w:rsidP="00EB0DC5">
      <w:pPr>
        <w:pStyle w:val="ListParagraph"/>
        <w:rPr>
          <w:b/>
        </w:rPr>
      </w:pPr>
    </w:p>
    <w:p w:rsidR="00EB0DC5" w:rsidRPr="00EB0DC5" w:rsidRDefault="00EB0DC5" w:rsidP="00EB0DC5"/>
    <w:p w:rsidR="00E47E38" w:rsidRPr="00E47E38" w:rsidRDefault="00E47E38" w:rsidP="00E47E38"/>
    <w:p w:rsidR="00A645EF" w:rsidRPr="00A645EF" w:rsidRDefault="00A645EF" w:rsidP="00A645EF"/>
    <w:sectPr w:rsidR="00A645EF" w:rsidRPr="00A645EF">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3EB" w:rsidRDefault="009A53EB">
      <w:pPr>
        <w:spacing w:after="0" w:line="240" w:lineRule="auto"/>
      </w:pPr>
      <w:r>
        <w:separator/>
      </w:r>
    </w:p>
    <w:p w:rsidR="009A53EB" w:rsidRDefault="009A53EB"/>
  </w:endnote>
  <w:endnote w:type="continuationSeparator" w:id="0">
    <w:p w:rsidR="009A53EB" w:rsidRDefault="009A53EB">
      <w:pPr>
        <w:spacing w:after="0" w:line="240" w:lineRule="auto"/>
      </w:pPr>
      <w:r>
        <w:continuationSeparator/>
      </w:r>
    </w:p>
    <w:p w:rsidR="009A53EB" w:rsidRDefault="009A53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3EB" w:rsidRDefault="009A53EB">
      <w:pPr>
        <w:spacing w:after="0" w:line="240" w:lineRule="auto"/>
      </w:pPr>
      <w:r>
        <w:separator/>
      </w:r>
    </w:p>
    <w:p w:rsidR="009A53EB" w:rsidRDefault="009A53EB"/>
  </w:footnote>
  <w:footnote w:type="continuationSeparator" w:id="0">
    <w:p w:rsidR="009A53EB" w:rsidRDefault="009A53EB">
      <w:pPr>
        <w:spacing w:after="0" w:line="240" w:lineRule="auto"/>
      </w:pPr>
      <w:r>
        <w:continuationSeparator/>
      </w:r>
    </w:p>
    <w:p w:rsidR="009A53EB" w:rsidRDefault="009A53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Organization Name"/>
      <w:tag w:val=""/>
      <w:id w:val="1941794537"/>
      <w:placeholder>
        <w:docPart w:val="36DCF1EFCA414F9992B49C6FF46ECBB0"/>
      </w:placeholder>
      <w:showingPlcHdr/>
      <w:dataBinding w:prefixMappings="xmlns:ns0='http://schemas.openxmlformats.org/officeDocument/2006/extended-properties' " w:xpath="/ns0:Properties[1]/ns0:Company[1]" w:storeItemID="{6668398D-A668-4E3E-A5EB-62B293D839F1}"/>
      <w:text/>
    </w:sdtPr>
    <w:sdtEndPr/>
    <w:sdtContent>
      <w:p w:rsidR="00DF3B8D" w:rsidRDefault="00FC7BEB">
        <w:pPr>
          <w:pStyle w:val="Header"/>
        </w:pPr>
        <w:r>
          <w:t>[Organization Name]</w:t>
        </w:r>
      </w:p>
    </w:sdtContent>
  </w:sdt>
  <w:p w:rsidR="00DF3B8D" w:rsidRDefault="00FC7BEB">
    <w:pPr>
      <w:pStyle w:val="Header"/>
    </w:pPr>
    <w:r>
      <w:t xml:space="preserve">Meeting Minutes, </w:t>
    </w:r>
    <w:sdt>
      <w:sdtPr>
        <w:alias w:val="Date"/>
        <w:tag w:val="Date"/>
        <w:id w:val="-447781685"/>
        <w:placeholder>
          <w:docPart w:val="8B0DC617BC5D4EFAB4C58C850A52148C"/>
        </w:placeholder>
        <w:dataBinding w:prefixMappings="xmlns:ns0='http://schemas.microsoft.com/office/2006/coverPageProps' " w:xpath="/ns0:CoverPageProperties[1]/ns0:PublishDate[1]" w:storeItemID="{55AF091B-3C7A-41E3-B477-F2FDAA23CFDA}"/>
        <w:date w:fullDate="2014-10-28T00:00:00Z">
          <w:dateFormat w:val="MMMM d, yyyy"/>
          <w:lid w:val="en-US"/>
          <w:storeMappedDataAs w:val="dateTime"/>
          <w:calendar w:val="gregorian"/>
        </w:date>
      </w:sdtPr>
      <w:sdtEndPr/>
      <w:sdtContent>
        <w:r w:rsidR="00A645EF">
          <w:t>October 28, 2014</w:t>
        </w:r>
      </w:sdtContent>
    </w:sdt>
  </w:p>
  <w:p w:rsidR="00DF3B8D" w:rsidRDefault="00FC7BEB">
    <w:pPr>
      <w:pStyle w:val="Header"/>
    </w:pPr>
    <w:r>
      <w:t xml:space="preserve">Page </w:t>
    </w:r>
    <w:r>
      <w:fldChar w:fldCharType="begin"/>
    </w:r>
    <w:r>
      <w:instrText xml:space="preserve"> PAGE   \* MERGEFORMAT </w:instrText>
    </w:r>
    <w:r>
      <w:fldChar w:fldCharType="separate"/>
    </w:r>
    <w:r w:rsidR="000F1D81">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CC05AC6"/>
    <w:lvl w:ilvl="0">
      <w:start w:val="1"/>
      <w:numFmt w:val="decimal"/>
      <w:lvlText w:val="%1."/>
      <w:lvlJc w:val="left"/>
      <w:pPr>
        <w:tabs>
          <w:tab w:val="num" w:pos="1800"/>
        </w:tabs>
        <w:ind w:left="1800" w:hanging="360"/>
      </w:pPr>
    </w:lvl>
  </w:abstractNum>
  <w:abstractNum w:abstractNumId="1">
    <w:nsid w:val="FFFFFF7D"/>
    <w:multiLevelType w:val="singleLevel"/>
    <w:tmpl w:val="DE62ED34"/>
    <w:lvl w:ilvl="0">
      <w:start w:val="1"/>
      <w:numFmt w:val="decimal"/>
      <w:lvlText w:val="%1."/>
      <w:lvlJc w:val="left"/>
      <w:pPr>
        <w:tabs>
          <w:tab w:val="num" w:pos="1440"/>
        </w:tabs>
        <w:ind w:left="1440" w:hanging="360"/>
      </w:pPr>
    </w:lvl>
  </w:abstractNum>
  <w:abstractNum w:abstractNumId="2">
    <w:nsid w:val="FFFFFF7E"/>
    <w:multiLevelType w:val="singleLevel"/>
    <w:tmpl w:val="D5C0C88A"/>
    <w:lvl w:ilvl="0">
      <w:start w:val="1"/>
      <w:numFmt w:val="decimal"/>
      <w:lvlText w:val="%1."/>
      <w:lvlJc w:val="left"/>
      <w:pPr>
        <w:tabs>
          <w:tab w:val="num" w:pos="1080"/>
        </w:tabs>
        <w:ind w:left="1080" w:hanging="360"/>
      </w:pPr>
    </w:lvl>
  </w:abstractNum>
  <w:abstractNum w:abstractNumId="3">
    <w:nsid w:val="FFFFFF7F"/>
    <w:multiLevelType w:val="singleLevel"/>
    <w:tmpl w:val="21925016"/>
    <w:lvl w:ilvl="0">
      <w:start w:val="1"/>
      <w:numFmt w:val="decimal"/>
      <w:lvlText w:val="%1."/>
      <w:lvlJc w:val="left"/>
      <w:pPr>
        <w:tabs>
          <w:tab w:val="num" w:pos="720"/>
        </w:tabs>
        <w:ind w:left="720" w:hanging="360"/>
      </w:pPr>
    </w:lvl>
  </w:abstractNum>
  <w:abstractNum w:abstractNumId="4">
    <w:nsid w:val="FFFFFF80"/>
    <w:multiLevelType w:val="singleLevel"/>
    <w:tmpl w:val="20FE13A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ADA33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CD8B30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D0B6B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4090015"/>
    <w:lvl w:ilvl="0">
      <w:start w:val="1"/>
      <w:numFmt w:val="upperLetter"/>
      <w:lvlText w:val="%1."/>
      <w:lvlJc w:val="left"/>
      <w:pPr>
        <w:ind w:left="720" w:hanging="360"/>
      </w:pPr>
    </w:lvl>
  </w:abstractNum>
  <w:abstractNum w:abstractNumId="9">
    <w:nsid w:val="FFFFFF89"/>
    <w:multiLevelType w:val="singleLevel"/>
    <w:tmpl w:val="C108C588"/>
    <w:lvl w:ilvl="0">
      <w:start w:val="1"/>
      <w:numFmt w:val="bullet"/>
      <w:lvlText w:val=""/>
      <w:lvlJc w:val="left"/>
      <w:pPr>
        <w:tabs>
          <w:tab w:val="num" w:pos="360"/>
        </w:tabs>
        <w:ind w:left="360" w:hanging="360"/>
      </w:pPr>
      <w:rPr>
        <w:rFonts w:ascii="Symbol" w:hAnsi="Symbol" w:hint="default"/>
      </w:rPr>
    </w:lvl>
  </w:abstractNum>
  <w:abstractNum w:abstractNumId="10">
    <w:nsid w:val="5EDD1E4C"/>
    <w:multiLevelType w:val="hybridMultilevel"/>
    <w:tmpl w:val="686693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873009"/>
    <w:multiLevelType w:val="hybridMultilevel"/>
    <w:tmpl w:val="F7EC9F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03"/>
    <w:rsid w:val="000F1D81"/>
    <w:rsid w:val="009A53EB"/>
    <w:rsid w:val="00A645EF"/>
    <w:rsid w:val="00D64403"/>
    <w:rsid w:val="00DF3B8D"/>
    <w:rsid w:val="00E47E38"/>
    <w:rsid w:val="00EB0DC5"/>
    <w:rsid w:val="00FC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pacing w:val="4"/>
      <w:sz w:val="20"/>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160" w:after="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E47E3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F81BD" w:themeColor="accent1"/>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0"/>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0"/>
      <w:szCs w:val="20"/>
    </w:rPr>
  </w:style>
  <w:style w:type="character" w:styleId="PlaceholderText">
    <w:name w:val="Placeholder Text"/>
    <w:basedOn w:val="DefaultParagraphFont"/>
    <w:uiPriority w:val="99"/>
    <w:semiHidden/>
    <w:rPr>
      <w:color w:val="808080"/>
    </w:rPr>
  </w:style>
  <w:style w:type="paragraph" w:styleId="ListNumber">
    <w:name w:val="List Number"/>
    <w:basedOn w:val="Normal"/>
    <w:next w:val="Normal"/>
    <w:uiPriority w:val="1"/>
    <w:qFormat/>
    <w:pPr>
      <w:spacing w:before="240" w:after="120"/>
      <w:contextualSpacing/>
    </w:pPr>
    <w:rPr>
      <w:b/>
      <w:bCs/>
    </w:rPr>
  </w:style>
  <w:style w:type="paragraph" w:styleId="NoSpacing">
    <w:name w:val="No Spacing"/>
    <w:uiPriority w:val="1"/>
    <w:unhideWhenUsed/>
    <w:qFormat/>
    <w:pPr>
      <w:spacing w:after="0"/>
    </w:pPr>
    <w:rPr>
      <w:spacing w:val="4"/>
      <w:sz w:val="20"/>
      <w:szCs w:val="20"/>
    </w:rPr>
  </w:style>
  <w:style w:type="character" w:customStyle="1" w:styleId="Heading4Char">
    <w:name w:val="Heading 4 Char"/>
    <w:basedOn w:val="DefaultParagraphFont"/>
    <w:link w:val="Heading4"/>
    <w:uiPriority w:val="9"/>
    <w:rsid w:val="00E47E38"/>
    <w:rPr>
      <w:rFonts w:asciiTheme="majorHAnsi" w:eastAsiaTheme="majorEastAsia" w:hAnsiTheme="majorHAnsi" w:cstheme="majorBidi"/>
      <w:i/>
      <w:iCs/>
      <w:color w:val="365F91" w:themeColor="accent1" w:themeShade="BF"/>
      <w:spacing w:val="4"/>
      <w:sz w:val="20"/>
      <w:szCs w:val="20"/>
    </w:rPr>
  </w:style>
  <w:style w:type="paragraph" w:styleId="ListParagraph">
    <w:name w:val="List Paragraph"/>
    <w:basedOn w:val="Normal"/>
    <w:uiPriority w:val="34"/>
    <w:unhideWhenUsed/>
    <w:qFormat/>
    <w:rsid w:val="00EB0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AppData\Roaming\Microsoft\Templates\Meeting%20minutes%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0DC617BC5D4EFAB4C58C850A52148C"/>
        <w:category>
          <w:name w:val="General"/>
          <w:gallery w:val="placeholder"/>
        </w:category>
        <w:types>
          <w:type w:val="bbPlcHdr"/>
        </w:types>
        <w:behaviors>
          <w:behavior w:val="content"/>
        </w:behaviors>
        <w:guid w:val="{7800262E-6793-4E5F-B876-2E823001CC8D}"/>
      </w:docPartPr>
      <w:docPartBody>
        <w:p w:rsidR="007B7809" w:rsidRDefault="00C507AB">
          <w:pPr>
            <w:pStyle w:val="8B0DC617BC5D4EFAB4C58C850A52148C"/>
          </w:pPr>
          <w:r>
            <w:t>[Date of meeting]</w:t>
          </w:r>
        </w:p>
      </w:docPartBody>
    </w:docPart>
    <w:docPart>
      <w:docPartPr>
        <w:name w:val="36DCF1EFCA414F9992B49C6FF46ECBB0"/>
        <w:category>
          <w:name w:val="General"/>
          <w:gallery w:val="placeholder"/>
        </w:category>
        <w:types>
          <w:type w:val="bbPlcHdr"/>
        </w:types>
        <w:behaviors>
          <w:behavior w:val="content"/>
        </w:behaviors>
        <w:guid w:val="{B7CA19C3-7535-4546-8982-4926FE258F54}"/>
      </w:docPartPr>
      <w:docPartBody>
        <w:p w:rsidR="007B7809" w:rsidRDefault="00C507AB">
          <w:pPr>
            <w:pStyle w:val="36DCF1EFCA414F9992B49C6FF46ECBB0"/>
          </w:pPr>
          <w:r>
            <w:t>[List of attendees]</w:t>
          </w:r>
        </w:p>
      </w:docPartBody>
    </w:docPart>
    <w:docPart>
      <w:docPartPr>
        <w:name w:val="0B25ADB4307B4B14862D701D772FCAC6"/>
        <w:category>
          <w:name w:val="General"/>
          <w:gallery w:val="placeholder"/>
        </w:category>
        <w:types>
          <w:type w:val="bbPlcHdr"/>
        </w:types>
        <w:behaviors>
          <w:behavior w:val="content"/>
        </w:behaviors>
        <w:guid w:val="{F4D5ECCE-CB07-49A7-ADBA-BF3DF1301308}"/>
      </w:docPartPr>
      <w:docPartBody>
        <w:p w:rsidR="007B7809" w:rsidRDefault="00DF3450" w:rsidP="00DF3450">
          <w:pPr>
            <w:pStyle w:val="0B25ADB4307B4B14862D701D772FCAC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50"/>
    <w:rsid w:val="007B7809"/>
    <w:rsid w:val="00C507AB"/>
    <w:rsid w:val="00DD5C1C"/>
    <w:rsid w:val="00DF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D4AAA7E07843A1945CFA0360B3D2D4">
    <w:name w:val="14D4AAA7E07843A1945CFA0360B3D2D4"/>
  </w:style>
  <w:style w:type="paragraph" w:customStyle="1" w:styleId="8B0DC617BC5D4EFAB4C58C850A52148C">
    <w:name w:val="8B0DC617BC5D4EFAB4C58C850A52148C"/>
  </w:style>
  <w:style w:type="paragraph" w:customStyle="1" w:styleId="36DCF1EFCA414F9992B49C6FF46ECBB0">
    <w:name w:val="36DCF1EFCA414F9992B49C6FF46ECBB0"/>
  </w:style>
  <w:style w:type="paragraph" w:customStyle="1" w:styleId="CE996FE519814FF3B63BB54CEF65EAB3">
    <w:name w:val="CE996FE519814FF3B63BB54CEF65EAB3"/>
  </w:style>
  <w:style w:type="paragraph" w:customStyle="1" w:styleId="A3BC7637202D4DC6835DFE2089572840">
    <w:name w:val="A3BC7637202D4DC6835DFE2089572840"/>
  </w:style>
  <w:style w:type="paragraph" w:customStyle="1" w:styleId="43FE8EAE0A2541F5ACF34D23B732563F">
    <w:name w:val="43FE8EAE0A2541F5ACF34D23B732563F"/>
  </w:style>
  <w:style w:type="paragraph" w:customStyle="1" w:styleId="0E99637E463442E0A2AAE6C748005A04">
    <w:name w:val="0E99637E463442E0A2AAE6C748005A04"/>
  </w:style>
  <w:style w:type="paragraph" w:customStyle="1" w:styleId="AC04AB1F826241B08AA6CEC83FE5CF94">
    <w:name w:val="AC04AB1F826241B08AA6CEC83FE5CF94"/>
  </w:style>
  <w:style w:type="paragraph" w:customStyle="1" w:styleId="4B60580882F2427F8025DA6E1E228CD8">
    <w:name w:val="4B60580882F2427F8025DA6E1E228CD8"/>
  </w:style>
  <w:style w:type="paragraph" w:customStyle="1" w:styleId="0B25ADB4307B4B14862D701D772FCAC6">
    <w:name w:val="0B25ADB4307B4B14862D701D772FCAC6"/>
    <w:rsid w:val="00DF3450"/>
  </w:style>
  <w:style w:type="paragraph" w:customStyle="1" w:styleId="B3C6D1CF1C5D4AD3A8E7666F0123CCC4">
    <w:name w:val="B3C6D1CF1C5D4AD3A8E7666F0123CCC4"/>
    <w:rsid w:val="00DF3450"/>
  </w:style>
  <w:style w:type="paragraph" w:customStyle="1" w:styleId="111D150EF1F149F788A253F378B9512C">
    <w:name w:val="111D150EF1F149F788A253F378B9512C"/>
    <w:rsid w:val="00DF34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EE24B-E7AA-4959-9326-1316767D21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 minutes (short form)</Template>
  <TotalTime>0</TotalTime>
  <Pages>2</Pages>
  <Words>384</Words>
  <Characters>2193</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SE Team D</vt:lpstr>
      <vt:lpstr>    Meeting Minutes</vt:lpstr>
      <vt:lpstr>    Wensheng stories</vt:lpstr>
      <vt:lpstr>    Nate stories</vt:lpstr>
      <vt:lpstr>    Kate stories</vt:lpstr>
      <vt:lpstr>    Jack stories</vt:lpstr>
      <vt:lpstr>Issues Discussed</vt:lpstr>
    </vt:vector>
  </TitlesOfParts>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2014-10-29T17:23:00Z</dcterms:created>
  <dcterms:modified xsi:type="dcterms:W3CDTF">2014-10-29T17:23:00Z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TC040218529991</vt:lpwstr>
  </property>
</Properties>
</file>