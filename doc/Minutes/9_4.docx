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RPr="007E5D63" w:rsidTr="00A50AD9">
        <w:tc>
          <w:tcPr>
            <w:tcW w:w="5122" w:type="dxa"/>
          </w:tcPr>
          <w:p w:rsidR="004F0BDA" w:rsidRDefault="00047EE0" w:rsidP="001B0CFF">
            <w:pPr>
              <w:pStyle w:val="Heading1"/>
            </w:pPr>
            <w:r>
              <w:t>SE Team D</w:t>
            </w:r>
            <w:r w:rsidR="004F0BDA" w:rsidRPr="0086110A">
              <w:t xml:space="preserve">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RPr="007E5D63" w:rsidTr="004F0BDA">
              <w:trPr>
                <w:cantSplit/>
                <w:trHeight w:val="360"/>
              </w:trPr>
              <w:sdt>
                <w:sdtPr>
                  <w:rPr>
                    <w:sz w:val="24"/>
                  </w:rPr>
                  <w:alias w:val="Date"/>
                  <w:tag w:val="Date"/>
                  <w:id w:val="807176084"/>
                  <w:placeholder>
                    <w:docPart w:val="7B7DC65DF97B4CA5A8B9B05D9B4E1181"/>
                  </w:placeholder>
                  <w:date w:fullDate="2013-09-04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Pr="007E5D63" w:rsidRDefault="00047EE0" w:rsidP="00047EE0">
                      <w:pPr>
                        <w:pStyle w:val="MeetingInformation"/>
                        <w:rPr>
                          <w:sz w:val="24"/>
                        </w:rPr>
                      </w:pPr>
                      <w:r w:rsidRPr="007E5D63">
                        <w:rPr>
                          <w:sz w:val="24"/>
                        </w:rPr>
                        <w:t>September 4, 2013</w:t>
                      </w:r>
                    </w:p>
                  </w:tc>
                </w:sdtContent>
              </w:sdt>
            </w:tr>
            <w:tr w:rsidR="004F0BDA" w:rsidRPr="007E5D63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Pr="007E5D63" w:rsidRDefault="00047EE0" w:rsidP="00047EE0">
                  <w:pPr>
                    <w:pStyle w:val="MeetingInformation"/>
                    <w:rPr>
                      <w:sz w:val="24"/>
                    </w:rPr>
                  </w:pPr>
                  <w:r w:rsidRPr="007E5D63">
                    <w:rPr>
                      <w:sz w:val="24"/>
                    </w:rPr>
                    <w:t>6:15 PM</w:t>
                  </w:r>
                </w:p>
              </w:tc>
            </w:tr>
            <w:tr w:rsidR="004F0BDA" w:rsidRPr="007E5D63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Pr="007E5D63" w:rsidRDefault="00047EE0" w:rsidP="00047EE0">
                  <w:pPr>
                    <w:pStyle w:val="MeetingInformation"/>
                    <w:rPr>
                      <w:sz w:val="24"/>
                    </w:rPr>
                  </w:pPr>
                  <w:r w:rsidRPr="007E5D63">
                    <w:rPr>
                      <w:sz w:val="24"/>
                    </w:rPr>
                    <w:t>SC 316</w:t>
                  </w:r>
                </w:p>
              </w:tc>
            </w:tr>
          </w:tbl>
          <w:p w:rsidR="004F0BDA" w:rsidRPr="007E5D63" w:rsidRDefault="004F0BDA">
            <w:pPr>
              <w:rPr>
                <w:sz w:val="24"/>
              </w:rPr>
            </w:pPr>
          </w:p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7E5D63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7E5D63" w:rsidRDefault="00F85DF4" w:rsidP="00A50AD9">
            <w:pPr>
              <w:pStyle w:val="Heading3"/>
              <w:rPr>
                <w:sz w:val="24"/>
              </w:rPr>
            </w:pPr>
            <w:r w:rsidRPr="007E5D63">
              <w:rPr>
                <w:sz w:val="24"/>
              </w:rPr>
              <w:t>Meeting called by:</w:t>
            </w:r>
          </w:p>
        </w:tc>
        <w:tc>
          <w:tcPr>
            <w:tcW w:w="3184" w:type="dxa"/>
            <w:vAlign w:val="bottom"/>
          </w:tcPr>
          <w:p w:rsidR="00F85DF4" w:rsidRPr="007E5D63" w:rsidRDefault="00047EE0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Jack</w:t>
            </w:r>
          </w:p>
        </w:tc>
        <w:tc>
          <w:tcPr>
            <w:tcW w:w="1779" w:type="dxa"/>
            <w:vAlign w:val="bottom"/>
          </w:tcPr>
          <w:p w:rsidR="00F85DF4" w:rsidRPr="007E5D63" w:rsidRDefault="00F85DF4" w:rsidP="00A50AD9">
            <w:pPr>
              <w:pStyle w:val="Heading3"/>
              <w:rPr>
                <w:sz w:val="24"/>
              </w:rPr>
            </w:pPr>
            <w:r w:rsidRPr="007E5D63">
              <w:rPr>
                <w:sz w:val="24"/>
              </w:rPr>
              <w:t>Type of meeting:</w:t>
            </w:r>
          </w:p>
        </w:tc>
        <w:tc>
          <w:tcPr>
            <w:tcW w:w="3315" w:type="dxa"/>
            <w:vAlign w:val="bottom"/>
          </w:tcPr>
          <w:p w:rsidR="00F85DF4" w:rsidRPr="007E5D63" w:rsidRDefault="00047EE0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First Meeting</w:t>
            </w:r>
          </w:p>
        </w:tc>
      </w:tr>
      <w:tr w:rsidR="00F85DF4" w:rsidRPr="007E5D63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7E5D63" w:rsidRDefault="00F85DF4" w:rsidP="00A50AD9">
            <w:pPr>
              <w:pStyle w:val="Heading3"/>
              <w:rPr>
                <w:sz w:val="24"/>
              </w:rPr>
            </w:pPr>
            <w:r w:rsidRPr="007E5D63">
              <w:rPr>
                <w:sz w:val="24"/>
              </w:rPr>
              <w:t>Facilitator:</w:t>
            </w:r>
          </w:p>
        </w:tc>
        <w:tc>
          <w:tcPr>
            <w:tcW w:w="3184" w:type="dxa"/>
            <w:vAlign w:val="bottom"/>
          </w:tcPr>
          <w:p w:rsidR="00F85DF4" w:rsidRPr="007E5D63" w:rsidRDefault="00047EE0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Jack</w:t>
            </w:r>
          </w:p>
        </w:tc>
        <w:tc>
          <w:tcPr>
            <w:tcW w:w="1779" w:type="dxa"/>
            <w:vAlign w:val="bottom"/>
          </w:tcPr>
          <w:p w:rsidR="00F85DF4" w:rsidRPr="007E5D63" w:rsidRDefault="00F85DF4" w:rsidP="00A50AD9">
            <w:pPr>
              <w:pStyle w:val="Heading3"/>
              <w:rPr>
                <w:sz w:val="24"/>
              </w:rPr>
            </w:pPr>
            <w:r w:rsidRPr="007E5D63">
              <w:rPr>
                <w:sz w:val="24"/>
              </w:rPr>
              <w:t>Note taker:</w:t>
            </w:r>
          </w:p>
        </w:tc>
        <w:tc>
          <w:tcPr>
            <w:tcW w:w="3315" w:type="dxa"/>
            <w:vAlign w:val="bottom"/>
          </w:tcPr>
          <w:p w:rsidR="00F85DF4" w:rsidRPr="007E5D63" w:rsidRDefault="00047EE0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Kate Portalatin</w:t>
            </w:r>
          </w:p>
        </w:tc>
      </w:tr>
      <w:tr w:rsidR="00F85DF4" w:rsidRPr="007E5D63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7E5D63" w:rsidRDefault="00F85DF4" w:rsidP="00A50AD9">
            <w:pPr>
              <w:pStyle w:val="Heading3"/>
              <w:rPr>
                <w:sz w:val="24"/>
              </w:rPr>
            </w:pPr>
          </w:p>
        </w:tc>
        <w:tc>
          <w:tcPr>
            <w:tcW w:w="3184" w:type="dxa"/>
            <w:vAlign w:val="bottom"/>
          </w:tcPr>
          <w:p w:rsidR="00F85DF4" w:rsidRPr="007E5D63" w:rsidRDefault="00F85DF4" w:rsidP="00A50AD9">
            <w:pPr>
              <w:rPr>
                <w:sz w:val="24"/>
              </w:rPr>
            </w:pPr>
          </w:p>
        </w:tc>
        <w:tc>
          <w:tcPr>
            <w:tcW w:w="1779" w:type="dxa"/>
            <w:vAlign w:val="bottom"/>
          </w:tcPr>
          <w:p w:rsidR="00F85DF4" w:rsidRPr="007E5D63" w:rsidRDefault="00F85DF4" w:rsidP="001B0CFF">
            <w:pPr>
              <w:rPr>
                <w:sz w:val="24"/>
              </w:rPr>
            </w:pPr>
          </w:p>
        </w:tc>
        <w:tc>
          <w:tcPr>
            <w:tcW w:w="3315" w:type="dxa"/>
            <w:vAlign w:val="bottom"/>
          </w:tcPr>
          <w:p w:rsidR="00F85DF4" w:rsidRPr="007E5D63" w:rsidRDefault="00F85DF4" w:rsidP="00A50AD9">
            <w:pPr>
              <w:rPr>
                <w:sz w:val="24"/>
              </w:rPr>
            </w:pPr>
          </w:p>
        </w:tc>
      </w:tr>
    </w:tbl>
    <w:p w:rsidR="004F0BDA" w:rsidRPr="007E5D63" w:rsidRDefault="004F0BDA">
      <w:pPr>
        <w:rPr>
          <w:sz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7E5D63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7E5D63" w:rsidRDefault="00F85DF4" w:rsidP="00A50AD9">
            <w:pPr>
              <w:pStyle w:val="Heading3"/>
              <w:rPr>
                <w:sz w:val="24"/>
              </w:rPr>
            </w:pPr>
            <w:r w:rsidRPr="007E5D63">
              <w:rPr>
                <w:sz w:val="24"/>
              </w:rPr>
              <w:t>Attendees:</w:t>
            </w:r>
          </w:p>
        </w:tc>
        <w:tc>
          <w:tcPr>
            <w:tcW w:w="8244" w:type="dxa"/>
            <w:vAlign w:val="bottom"/>
          </w:tcPr>
          <w:p w:rsidR="00047EE0" w:rsidRPr="00047EE0" w:rsidRDefault="00047EE0" w:rsidP="00047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color w:val="000000"/>
                <w:sz w:val="24"/>
                <w:szCs w:val="19"/>
              </w:rPr>
            </w:pPr>
            <w:r w:rsidRPr="00047EE0">
              <w:rPr>
                <w:rFonts w:cstheme="minorHAnsi"/>
                <w:color w:val="000000"/>
                <w:sz w:val="24"/>
                <w:szCs w:val="19"/>
              </w:rPr>
              <w:t xml:space="preserve">John </w:t>
            </w:r>
            <w:r w:rsidRPr="007E5D63">
              <w:rPr>
                <w:rFonts w:cstheme="minorHAnsi"/>
                <w:color w:val="000000"/>
                <w:sz w:val="24"/>
                <w:szCs w:val="19"/>
              </w:rPr>
              <w:t xml:space="preserve">Candelori, </w:t>
            </w:r>
            <w:r w:rsidRPr="00047EE0">
              <w:rPr>
                <w:rFonts w:cstheme="minorHAnsi"/>
                <w:color w:val="000000"/>
                <w:sz w:val="24"/>
                <w:szCs w:val="19"/>
              </w:rPr>
              <w:t>Ja</w:t>
            </w:r>
            <w:r w:rsidRPr="007E5D63">
              <w:rPr>
                <w:rFonts w:cstheme="minorHAnsi"/>
                <w:color w:val="000000"/>
                <w:sz w:val="24"/>
                <w:szCs w:val="19"/>
              </w:rPr>
              <w:t xml:space="preserve">ck Li, Nathan </w:t>
            </w:r>
            <w:r w:rsidRPr="00047EE0">
              <w:rPr>
                <w:rFonts w:cstheme="minorHAnsi"/>
                <w:color w:val="000000"/>
                <w:sz w:val="24"/>
                <w:szCs w:val="19"/>
              </w:rPr>
              <w:t>Otto</w:t>
            </w:r>
            <w:r w:rsidRPr="007E5D63">
              <w:rPr>
                <w:rFonts w:cstheme="minorHAnsi"/>
                <w:color w:val="000000"/>
                <w:sz w:val="24"/>
                <w:szCs w:val="19"/>
              </w:rPr>
              <w:t xml:space="preserve">, </w:t>
            </w:r>
            <w:r w:rsidRPr="00047EE0">
              <w:rPr>
                <w:rFonts w:cstheme="minorHAnsi"/>
                <w:color w:val="000000"/>
                <w:sz w:val="24"/>
                <w:szCs w:val="19"/>
              </w:rPr>
              <w:t>Kate</w:t>
            </w:r>
            <w:r w:rsidRPr="00047EE0">
              <w:rPr>
                <w:rFonts w:cstheme="minorHAnsi"/>
                <w:color w:val="000000"/>
                <w:sz w:val="24"/>
                <w:szCs w:val="19"/>
              </w:rPr>
              <w:t xml:space="preserve"> Portalatin, </w:t>
            </w:r>
            <w:r w:rsidRPr="00047EE0">
              <w:rPr>
                <w:rFonts w:cstheme="minorHAnsi"/>
                <w:color w:val="000000"/>
                <w:sz w:val="24"/>
                <w:szCs w:val="19"/>
              </w:rPr>
              <w:t>Wensheng</w:t>
            </w:r>
            <w:r w:rsidRPr="00047EE0">
              <w:rPr>
                <w:rFonts w:cstheme="minorHAnsi"/>
                <w:color w:val="000000"/>
                <w:sz w:val="24"/>
                <w:szCs w:val="19"/>
              </w:rPr>
              <w:t xml:space="preserve"> Yan </w:t>
            </w:r>
          </w:p>
          <w:p w:rsidR="00F85DF4" w:rsidRPr="007E5D63" w:rsidRDefault="00F85DF4" w:rsidP="00A50AD9">
            <w:pPr>
              <w:rPr>
                <w:sz w:val="24"/>
              </w:rPr>
            </w:pPr>
          </w:p>
        </w:tc>
      </w:tr>
      <w:tr w:rsidR="00F85DF4" w:rsidRPr="007E5D63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7E5D63" w:rsidRDefault="00F85DF4" w:rsidP="00A50AD9">
            <w:pPr>
              <w:pStyle w:val="Heading3"/>
              <w:rPr>
                <w:sz w:val="24"/>
              </w:rPr>
            </w:pPr>
            <w:r w:rsidRPr="007E5D63">
              <w:rPr>
                <w:sz w:val="24"/>
              </w:rPr>
              <w:t>Please read:</w:t>
            </w:r>
          </w:p>
        </w:tc>
        <w:tc>
          <w:tcPr>
            <w:tcW w:w="8244" w:type="dxa"/>
            <w:vAlign w:val="bottom"/>
          </w:tcPr>
          <w:p w:rsidR="00F85DF4" w:rsidRPr="007E5D63" w:rsidRDefault="00047EE0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n/a</w:t>
            </w:r>
          </w:p>
        </w:tc>
      </w:tr>
      <w:tr w:rsidR="00F85DF4" w:rsidRPr="007E5D63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7E5D63" w:rsidRDefault="00F85DF4" w:rsidP="00A50AD9">
            <w:pPr>
              <w:pStyle w:val="Heading3"/>
              <w:rPr>
                <w:sz w:val="24"/>
              </w:rPr>
            </w:pPr>
            <w:r w:rsidRPr="007E5D63">
              <w:rPr>
                <w:sz w:val="24"/>
              </w:rPr>
              <w:t>Please bring:</w:t>
            </w:r>
          </w:p>
        </w:tc>
        <w:tc>
          <w:tcPr>
            <w:tcW w:w="8244" w:type="dxa"/>
            <w:vAlign w:val="bottom"/>
          </w:tcPr>
          <w:p w:rsidR="00501C1B" w:rsidRPr="007E5D63" w:rsidRDefault="00047EE0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n/a</w:t>
            </w:r>
          </w:p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7E5D63" w:rsidTr="0026136F">
        <w:trPr>
          <w:trHeight w:hRule="exact" w:val="360"/>
        </w:trPr>
        <w:tc>
          <w:tcPr>
            <w:tcW w:w="1620" w:type="dxa"/>
            <w:vAlign w:val="bottom"/>
          </w:tcPr>
          <w:p w:rsidR="00C81680" w:rsidRPr="007E5D63" w:rsidRDefault="00B6462E" w:rsidP="00A50AD9">
            <w:pPr>
              <w:pStyle w:val="Heading3"/>
              <w:rPr>
                <w:sz w:val="24"/>
              </w:rPr>
            </w:pPr>
            <w:bookmarkStart w:id="0" w:name="MinuteItems"/>
            <w:bookmarkStart w:id="1" w:name="MinuteTopicSection"/>
            <w:bookmarkEnd w:id="0"/>
            <w:r w:rsidRPr="007E5D63">
              <w:rPr>
                <w:sz w:val="24"/>
              </w:rPr>
              <w:t>Agenda i</w:t>
            </w:r>
            <w:r w:rsidR="00C81680" w:rsidRPr="007E5D63">
              <w:rPr>
                <w:sz w:val="24"/>
              </w:rPr>
              <w:t>tem:</w:t>
            </w:r>
          </w:p>
        </w:tc>
        <w:tc>
          <w:tcPr>
            <w:tcW w:w="4970" w:type="dxa"/>
            <w:vAlign w:val="bottom"/>
          </w:tcPr>
          <w:p w:rsidR="00C81680" w:rsidRPr="007E5D63" w:rsidRDefault="00047EE0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Choose 2 possible projects to present to class.</w:t>
            </w:r>
          </w:p>
        </w:tc>
        <w:tc>
          <w:tcPr>
            <w:tcW w:w="1324" w:type="dxa"/>
            <w:vAlign w:val="bottom"/>
          </w:tcPr>
          <w:p w:rsidR="00C81680" w:rsidRPr="007E5D63" w:rsidRDefault="00C81680" w:rsidP="00A50AD9">
            <w:pPr>
              <w:pStyle w:val="Heading3"/>
              <w:rPr>
                <w:sz w:val="24"/>
              </w:rPr>
            </w:pPr>
            <w:bookmarkStart w:id="2" w:name="_GoBack"/>
            <w:bookmarkEnd w:id="2"/>
            <w:r w:rsidRPr="007E5D63">
              <w:rPr>
                <w:sz w:val="24"/>
              </w:rPr>
              <w:t>Presenter:</w:t>
            </w:r>
          </w:p>
        </w:tc>
        <w:tc>
          <w:tcPr>
            <w:tcW w:w="2310" w:type="dxa"/>
            <w:vAlign w:val="bottom"/>
          </w:tcPr>
          <w:p w:rsidR="00C81680" w:rsidRPr="007E5D63" w:rsidRDefault="00047EE0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 xml:space="preserve">Each team member </w:t>
            </w:r>
          </w:p>
        </w:tc>
      </w:tr>
    </w:tbl>
    <w:p w:rsidR="001B0CFF" w:rsidRPr="007E5D63" w:rsidRDefault="001B0CFF" w:rsidP="00A50AD9">
      <w:pPr>
        <w:pStyle w:val="Heading4"/>
        <w:rPr>
          <w:sz w:val="24"/>
        </w:rPr>
      </w:pPr>
      <w:r w:rsidRPr="007E5D63">
        <w:rPr>
          <w:sz w:val="24"/>
        </w:rPr>
        <w:t>Discussion:</w:t>
      </w:r>
    </w:p>
    <w:p w:rsidR="00047EE0" w:rsidRPr="007E5D63" w:rsidRDefault="00047EE0" w:rsidP="0026136F">
      <w:pPr>
        <w:rPr>
          <w:sz w:val="24"/>
        </w:rPr>
      </w:pPr>
      <w:r w:rsidRPr="007E5D63">
        <w:rPr>
          <w:sz w:val="24"/>
        </w:rPr>
        <w:t>Each team member presented their personal 2 best project ideas and from the pool of 10 ideas we discussed the pros and cons of each idea and voted on the top 2 ideas to present to the class.</w:t>
      </w:r>
    </w:p>
    <w:p w:rsidR="001B0CFF" w:rsidRPr="007E5D63" w:rsidRDefault="001B0CFF" w:rsidP="00A50AD9">
      <w:pPr>
        <w:pStyle w:val="Heading4"/>
        <w:rPr>
          <w:sz w:val="24"/>
        </w:rPr>
      </w:pPr>
      <w:r w:rsidRPr="007E5D63">
        <w:rPr>
          <w:sz w:val="24"/>
        </w:rPr>
        <w:t>Conclusions:</w:t>
      </w:r>
    </w:p>
    <w:p w:rsidR="00047EE0" w:rsidRPr="007E5D63" w:rsidRDefault="00047EE0" w:rsidP="0026136F">
      <w:pPr>
        <w:rPr>
          <w:sz w:val="24"/>
        </w:rPr>
      </w:pPr>
      <w:r w:rsidRPr="007E5D63">
        <w:rPr>
          <w:sz w:val="24"/>
        </w:rPr>
        <w:t>Decided that the 2 best app ideas are:</w:t>
      </w:r>
    </w:p>
    <w:p w:rsidR="0026136F" w:rsidRPr="007E5D63" w:rsidRDefault="00047EE0" w:rsidP="00047EE0">
      <w:pPr>
        <w:pStyle w:val="ListParagraph"/>
        <w:numPr>
          <w:ilvl w:val="0"/>
          <w:numId w:val="3"/>
        </w:numPr>
        <w:rPr>
          <w:sz w:val="24"/>
        </w:rPr>
      </w:pPr>
      <w:r w:rsidRPr="007E5D63">
        <w:rPr>
          <w:sz w:val="24"/>
        </w:rPr>
        <w:t xml:space="preserve">Ride Sharing – an app that coordinates carpools. </w:t>
      </w:r>
    </w:p>
    <w:p w:rsidR="00047EE0" w:rsidRPr="007E5D63" w:rsidRDefault="00047EE0" w:rsidP="00047EE0">
      <w:pPr>
        <w:pStyle w:val="ListParagraph"/>
        <w:numPr>
          <w:ilvl w:val="0"/>
          <w:numId w:val="3"/>
        </w:numPr>
        <w:rPr>
          <w:sz w:val="24"/>
        </w:rPr>
      </w:pPr>
      <w:r w:rsidRPr="007E5D63">
        <w:rPr>
          <w:sz w:val="24"/>
        </w:rPr>
        <w:t>Battery Management – an app that extends the battery life of a device by coordinating with a calendar and saving battery when phone is not in use.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7E5D63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7E5D63" w:rsidRDefault="001B0CFF" w:rsidP="00A50AD9">
            <w:pPr>
              <w:pStyle w:val="Heading3"/>
              <w:rPr>
                <w:sz w:val="24"/>
              </w:rPr>
            </w:pPr>
            <w:bookmarkStart w:id="3" w:name="MinuteDiscussion"/>
            <w:bookmarkStart w:id="4" w:name="MinuteActionItems"/>
            <w:bookmarkEnd w:id="3"/>
            <w:bookmarkEnd w:id="4"/>
            <w:r w:rsidRPr="007E5D63">
              <w:rPr>
                <w:sz w:val="24"/>
              </w:rPr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7E5D63" w:rsidRDefault="001B0CFF" w:rsidP="00A50AD9">
            <w:pPr>
              <w:pStyle w:val="Heading3"/>
              <w:rPr>
                <w:sz w:val="24"/>
              </w:rPr>
            </w:pPr>
            <w:bookmarkStart w:id="5" w:name="MinutePersonResponsible"/>
            <w:bookmarkEnd w:id="5"/>
            <w:r w:rsidRPr="007E5D63">
              <w:rPr>
                <w:sz w:val="24"/>
              </w:rP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7E5D63" w:rsidRDefault="001B0CFF" w:rsidP="00A50AD9">
            <w:pPr>
              <w:pStyle w:val="Heading3"/>
              <w:rPr>
                <w:sz w:val="24"/>
              </w:rPr>
            </w:pPr>
            <w:bookmarkStart w:id="6" w:name="MinuteDeadline"/>
            <w:bookmarkEnd w:id="6"/>
            <w:r w:rsidRPr="007E5D63">
              <w:rPr>
                <w:sz w:val="24"/>
              </w:rPr>
              <w:t>Deadline</w:t>
            </w:r>
          </w:p>
        </w:tc>
      </w:tr>
      <w:tr w:rsidR="002F32B7" w:rsidRPr="007E5D63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7E5D63" w:rsidRDefault="007E5D63" w:rsidP="0086110A">
            <w:pPr>
              <w:pStyle w:val="ActionItems"/>
              <w:rPr>
                <w:sz w:val="24"/>
              </w:rPr>
            </w:pPr>
            <w:r w:rsidRPr="007E5D63">
              <w:rPr>
                <w:sz w:val="24"/>
              </w:rPr>
              <w:t>Present top 2 ideas to the class.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7E5D63" w:rsidRDefault="007E5D63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Nathan Otto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7E5D63" w:rsidRDefault="007E5D63" w:rsidP="00A50AD9">
            <w:pPr>
              <w:rPr>
                <w:sz w:val="24"/>
              </w:rPr>
            </w:pPr>
            <w:r w:rsidRPr="007E5D63">
              <w:rPr>
                <w:sz w:val="24"/>
              </w:rPr>
              <w:t>9/9/14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7E5D63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7E5D63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  <w:bookmarkEnd w:id="1"/>
    </w:tbl>
    <w:p w:rsidR="0026136F" w:rsidRDefault="0026136F" w:rsidP="0026136F"/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E4041"/>
    <w:multiLevelType w:val="hybridMultilevel"/>
    <w:tmpl w:val="4F18D124"/>
    <w:lvl w:ilvl="0" w:tplc="6B7ACA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E0"/>
    <w:rsid w:val="00047EE0"/>
    <w:rsid w:val="00140DAE"/>
    <w:rsid w:val="001B0CFF"/>
    <w:rsid w:val="002606F7"/>
    <w:rsid w:val="0026136F"/>
    <w:rsid w:val="002F32B7"/>
    <w:rsid w:val="002F36BE"/>
    <w:rsid w:val="003010D4"/>
    <w:rsid w:val="00366398"/>
    <w:rsid w:val="003D3A5F"/>
    <w:rsid w:val="004F0BDA"/>
    <w:rsid w:val="00501C1B"/>
    <w:rsid w:val="006A6EB8"/>
    <w:rsid w:val="007D5836"/>
    <w:rsid w:val="007E5D63"/>
    <w:rsid w:val="008320AD"/>
    <w:rsid w:val="0086110A"/>
    <w:rsid w:val="00862309"/>
    <w:rsid w:val="0092128D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C319DF"/>
    <w:rsid w:val="00C71700"/>
    <w:rsid w:val="00C81680"/>
    <w:rsid w:val="00CE6944"/>
    <w:rsid w:val="00E47FF4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D1E6E8-BD69-4D1D-A6A8-7AA0E410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EE0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04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7DC65DF97B4CA5A8B9B05D9B4E1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A5902-C159-4173-92F4-6C3569E92171}"/>
      </w:docPartPr>
      <w:docPartBody>
        <w:p w:rsidR="00000000" w:rsidRDefault="00A04DB7">
          <w:pPr>
            <w:pStyle w:val="7B7DC65DF97B4CA5A8B9B05D9B4E1181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B7"/>
    <w:rsid w:val="00A0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DC65DF97B4CA5A8B9B05D9B4E1181">
    <w:name w:val="7B7DC65DF97B4CA5A8B9B05D9B4E1181"/>
  </w:style>
  <w:style w:type="paragraph" w:customStyle="1" w:styleId="5647F2DC05634062A6B1FA2430510DC5">
    <w:name w:val="5647F2DC05634062A6B1FA2430510DC5"/>
  </w:style>
  <w:style w:type="paragraph" w:customStyle="1" w:styleId="5BB096B57AC84E86A38F7C972CF2495B">
    <w:name w:val="5BB096B57AC84E86A38F7C972CF2495B"/>
  </w:style>
  <w:style w:type="paragraph" w:customStyle="1" w:styleId="7ECA9983CEA941F190C8D2F41541CFA8">
    <w:name w:val="7ECA9983CEA941F190C8D2F41541CFA8"/>
  </w:style>
  <w:style w:type="paragraph" w:customStyle="1" w:styleId="C098FD439D8748A7A60A2879E7BED218">
    <w:name w:val="C098FD439D8748A7A60A2879E7BED218"/>
  </w:style>
  <w:style w:type="paragraph" w:customStyle="1" w:styleId="C070AEC69C174AEFAA08BE16553AFBEC">
    <w:name w:val="C070AEC69C174AEFAA08BE16553AFBEC"/>
  </w:style>
  <w:style w:type="paragraph" w:customStyle="1" w:styleId="462CEA062C414E9EAE4FD0129E4A8169">
    <w:name w:val="462CEA062C414E9EAE4FD0129E4A8169"/>
  </w:style>
  <w:style w:type="paragraph" w:customStyle="1" w:styleId="F3ACE277DBF44D19B064864C98E7E317">
    <w:name w:val="F3ACE277DBF44D19B064864C98E7E317"/>
  </w:style>
  <w:style w:type="paragraph" w:customStyle="1" w:styleId="9C0D26D9D35D4880A8FD963447E569F9">
    <w:name w:val="9C0D26D9D35D4880A8FD963447E569F9"/>
  </w:style>
  <w:style w:type="paragraph" w:customStyle="1" w:styleId="F277A22FA0D24F94815BADD74F714FB4">
    <w:name w:val="F277A22FA0D24F94815BADD74F714FB4"/>
  </w:style>
  <w:style w:type="paragraph" w:customStyle="1" w:styleId="8FEA2942D65E44CC93B8ADD467C5756A">
    <w:name w:val="8FEA2942D65E44CC93B8ADD467C5756A"/>
  </w:style>
  <w:style w:type="paragraph" w:customStyle="1" w:styleId="89908200AFAD4EEF8B1D43DA8A34E03C">
    <w:name w:val="89908200AFAD4EEF8B1D43DA8A34E03C"/>
  </w:style>
  <w:style w:type="paragraph" w:customStyle="1" w:styleId="20D910D05EDC4F84832665D7989F9DD6">
    <w:name w:val="20D910D05EDC4F84832665D7989F9DD6"/>
  </w:style>
  <w:style w:type="paragraph" w:customStyle="1" w:styleId="80C4A6743AAD4873ABF666B3EE3520BD">
    <w:name w:val="80C4A6743AAD4873ABF666B3EE3520BD"/>
  </w:style>
  <w:style w:type="paragraph" w:customStyle="1" w:styleId="76B11A57EAE649669825F18F0B592423">
    <w:name w:val="76B11A57EAE649669825F18F0B592423"/>
  </w:style>
  <w:style w:type="paragraph" w:customStyle="1" w:styleId="3179E8FE3B7041A8AA488688410027EE">
    <w:name w:val="3179E8FE3B7041A8AA48868841002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Informal meeting minutes</vt:lpstr>
      <vt:lpstr>    Minutes</vt:lpstr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Kate Portalatin</dc:creator>
  <cp:keywords/>
  <cp:lastModifiedBy>Kate Portalatin</cp:lastModifiedBy>
  <cp:revision>1</cp:revision>
  <cp:lastPrinted>2002-06-24T16:49:00Z</cp:lastPrinted>
  <dcterms:created xsi:type="dcterms:W3CDTF">2014-10-05T16:01:00Z</dcterms:created>
  <dcterms:modified xsi:type="dcterms:W3CDTF">2014-10-05T16:14:00Z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